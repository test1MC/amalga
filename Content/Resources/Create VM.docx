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8FC" w:rsidRDefault="007428FC" w:rsidP="762B7D99">
      <w:bookmarkStart w:id="0" w:name="_GoBack"/>
      <w:bookmarkEnd w:id="0"/>
      <w:r w:rsidRPr="007428FC">
        <w:rPr>
          <w:b/>
        </w:rPr>
        <w:t xml:space="preserve">HSG Labs VM </w:t>
      </w:r>
      <w:r w:rsidR="007D1180">
        <w:rPr>
          <w:b/>
        </w:rPr>
        <w:t xml:space="preserve">On-boarding </w:t>
      </w:r>
      <w:r w:rsidR="004A5378">
        <w:rPr>
          <w:b/>
        </w:rPr>
        <w:t>Questionnaire</w:t>
      </w:r>
      <w:r>
        <w:t xml:space="preserve"> </w:t>
      </w:r>
    </w:p>
    <w:p w:rsidR="007428FC" w:rsidRPr="003579E4" w:rsidRDefault="007428FC" w:rsidP="762B7D99">
      <w:pPr>
        <w:rPr>
          <w:i/>
        </w:rPr>
      </w:pPr>
      <w:r w:rsidRPr="003579E4">
        <w:rPr>
          <w:i/>
        </w:rPr>
        <w:t xml:space="preserve">After filling out the form please </w:t>
      </w:r>
      <w:r w:rsidR="003579E4" w:rsidRPr="003579E4">
        <w:rPr>
          <w:i/>
        </w:rPr>
        <w:t xml:space="preserve">attach to your </w:t>
      </w:r>
      <w:hyperlink r:id="rId10" w:history="1">
        <w:r w:rsidR="003579E4" w:rsidRPr="003579E4">
          <w:rPr>
            <w:rStyle w:val="Hyperlink"/>
            <w:i/>
          </w:rPr>
          <w:t>http://hsghelp</w:t>
        </w:r>
      </w:hyperlink>
      <w:r w:rsidR="003579E4" w:rsidRPr="003579E4">
        <w:rPr>
          <w:i/>
        </w:rPr>
        <w:t xml:space="preserve"> request.</w:t>
      </w:r>
      <w:r w:rsidR="00926867">
        <w:rPr>
          <w:i/>
        </w:rPr>
        <w:t xml:space="preserve"> Your reque</w:t>
      </w:r>
      <w:r w:rsidR="00FA49A7">
        <w:rPr>
          <w:i/>
        </w:rPr>
        <w:t>st will be triaged within 24 hours with a SLA of up to 72hrs for VM provisioning.</w:t>
      </w:r>
    </w:p>
    <w:p w:rsidR="001C7205" w:rsidRDefault="007428FC" w:rsidP="762B7D99">
      <w:pPr>
        <w:rPr>
          <w:b/>
        </w:rPr>
      </w:pPr>
      <w:r w:rsidRPr="003579E4">
        <w:rPr>
          <w:b/>
        </w:rPr>
        <w:t xml:space="preserve">General </w:t>
      </w:r>
      <w:r w:rsidR="007D1180" w:rsidRPr="003579E4">
        <w:rPr>
          <w:b/>
        </w:rPr>
        <w:t>Information</w:t>
      </w:r>
      <w:r w:rsidR="001C7205">
        <w:rPr>
          <w:b/>
        </w:rPr>
        <w:t>:</w:t>
      </w:r>
    </w:p>
    <w:p w:rsidR="007428FC" w:rsidRPr="001C7205" w:rsidRDefault="00E47934" w:rsidP="001C7205">
      <w:pPr>
        <w:pStyle w:val="ListParagraph"/>
        <w:numPr>
          <w:ilvl w:val="0"/>
          <w:numId w:val="1"/>
        </w:numPr>
        <w:rPr>
          <w:b/>
        </w:rPr>
      </w:pPr>
      <w:r w:rsidRPr="001C7205">
        <w:rPr>
          <w:b/>
        </w:rPr>
        <w:t>All info</w:t>
      </w:r>
      <w:r w:rsidR="000720CE" w:rsidRPr="001C7205">
        <w:rPr>
          <w:b/>
        </w:rPr>
        <w:t>rmation</w:t>
      </w:r>
      <w:r w:rsidRPr="001C7205">
        <w:rPr>
          <w:b/>
        </w:rPr>
        <w:t xml:space="preserve"> must be completed and form attached to </w:t>
      </w:r>
      <w:r w:rsidR="000720CE" w:rsidRPr="001C7205">
        <w:rPr>
          <w:b/>
        </w:rPr>
        <w:t>your TechEase ticket to initiate assignment</w:t>
      </w:r>
      <w:r w:rsidRPr="001C7205">
        <w:rPr>
          <w:b/>
        </w:rPr>
        <w:t>.</w:t>
      </w:r>
    </w:p>
    <w:p w:rsidR="001C7205" w:rsidRPr="001C7205" w:rsidRDefault="001C7205" w:rsidP="001C7205">
      <w:pPr>
        <w:pStyle w:val="ListParagraph"/>
        <w:numPr>
          <w:ilvl w:val="0"/>
          <w:numId w:val="1"/>
        </w:numPr>
        <w:rPr>
          <w:b/>
        </w:rPr>
      </w:pPr>
      <w:r w:rsidRPr="001C7205">
        <w:rPr>
          <w:b/>
        </w:rPr>
        <w:t xml:space="preserve">Snapshots of VM’s are offered as a customer courtesy.  RDL/DCL will </w:t>
      </w:r>
      <w:r w:rsidRPr="001C7205">
        <w:rPr>
          <w:b/>
          <w:u w:val="single"/>
        </w:rPr>
        <w:t>NOT</w:t>
      </w:r>
      <w:r>
        <w:t xml:space="preserve"> </w:t>
      </w:r>
      <w:r w:rsidRPr="001C7205">
        <w:rPr>
          <w:b/>
        </w:rPr>
        <w:t>troubleshoot VM issues that arise from snapshots or the rolling back of snapshots other than rejoining the VM back to the domain.  Such requests will be treated as a normal priority.  Plan accordingly if reverting to a previous snapshot.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600"/>
        <w:gridCol w:w="5958"/>
      </w:tblGrid>
      <w:tr w:rsidR="004A5378" w:rsidTr="762B7D99">
        <w:tc>
          <w:tcPr>
            <w:tcW w:w="3600" w:type="dxa"/>
          </w:tcPr>
          <w:p w:rsidR="004A5378" w:rsidRDefault="004A5378" w:rsidP="762B7D99">
            <w:r>
              <w:t>Requestor</w:t>
            </w:r>
            <w:r w:rsidR="005C6FA4">
              <w:t>:</w:t>
            </w:r>
          </w:p>
        </w:tc>
        <w:tc>
          <w:tcPr>
            <w:tcW w:w="5958" w:type="dxa"/>
          </w:tcPr>
          <w:p w:rsidR="004A5378" w:rsidRDefault="0017788B" w:rsidP="762B7D99">
            <w:r>
              <w:t>v-</w:t>
            </w:r>
            <w:proofErr w:type="spellStart"/>
            <w:r>
              <w:t>miarma</w:t>
            </w:r>
            <w:proofErr w:type="spellEnd"/>
          </w:p>
        </w:tc>
      </w:tr>
      <w:tr w:rsidR="005C6FA4" w:rsidTr="762B7D99">
        <w:tc>
          <w:tcPr>
            <w:tcW w:w="3600" w:type="dxa"/>
          </w:tcPr>
          <w:p w:rsidR="005C6FA4" w:rsidRDefault="005C6FA4" w:rsidP="762B7D99">
            <w:r>
              <w:t>Director (Manager’s Manager):</w:t>
            </w:r>
          </w:p>
        </w:tc>
        <w:sdt>
          <w:sdtPr>
            <w:id w:val="-1873758684"/>
            <w:placeholder>
              <w:docPart w:val="19253365A69A4A82AD5D5AF43C1B96B7"/>
            </w:placeholder>
            <w:dropDownList>
              <w:listItem w:value="Choose an item."/>
              <w:listItem w:displayText="seanol" w:value="seanol"/>
              <w:listItem w:displayText="mkropp" w:value="mkropp"/>
              <w:listItem w:displayText="amyamick" w:value="amyamick"/>
            </w:dropDownList>
          </w:sdtPr>
          <w:sdtEndPr/>
          <w:sdtContent>
            <w:tc>
              <w:tcPr>
                <w:tcW w:w="5958" w:type="dxa"/>
              </w:tcPr>
              <w:p w:rsidR="005C6FA4" w:rsidRDefault="0017788B" w:rsidP="762B7D99">
                <w:r>
                  <w:t>seanol</w:t>
                </w:r>
              </w:p>
            </w:tc>
          </w:sdtContent>
        </w:sdt>
      </w:tr>
      <w:tr w:rsidR="004A5378" w:rsidTr="762B7D99">
        <w:tc>
          <w:tcPr>
            <w:tcW w:w="3600" w:type="dxa"/>
          </w:tcPr>
          <w:p w:rsidR="004A5378" w:rsidRDefault="005C6FA4" w:rsidP="762B7D99">
            <w:r>
              <w:t>Manager:</w:t>
            </w:r>
          </w:p>
        </w:tc>
        <w:tc>
          <w:tcPr>
            <w:tcW w:w="5958" w:type="dxa"/>
          </w:tcPr>
          <w:p w:rsidR="004A5378" w:rsidRDefault="0017788B" w:rsidP="762B7D99">
            <w:proofErr w:type="spellStart"/>
            <w:r>
              <w:t>brettz</w:t>
            </w:r>
            <w:proofErr w:type="spellEnd"/>
          </w:p>
        </w:tc>
      </w:tr>
      <w:tr w:rsidR="004A5378" w:rsidTr="762B7D99">
        <w:tc>
          <w:tcPr>
            <w:tcW w:w="3600" w:type="dxa"/>
          </w:tcPr>
          <w:p w:rsidR="004A5378" w:rsidRDefault="004A5378" w:rsidP="762B7D99">
            <w:r>
              <w:t>Project</w:t>
            </w:r>
            <w:r w:rsidR="005C6FA4">
              <w:t>:</w:t>
            </w:r>
          </w:p>
        </w:tc>
        <w:tc>
          <w:tcPr>
            <w:tcW w:w="5958" w:type="dxa"/>
          </w:tcPr>
          <w:p w:rsidR="004A5378" w:rsidRDefault="0017788B" w:rsidP="762B7D99">
            <w:r>
              <w:t>Amalga</w:t>
            </w:r>
          </w:p>
        </w:tc>
      </w:tr>
      <w:tr w:rsidR="007D1180" w:rsidTr="762B7D99">
        <w:tc>
          <w:tcPr>
            <w:tcW w:w="3600" w:type="dxa"/>
          </w:tcPr>
          <w:p w:rsidR="007D1180" w:rsidRDefault="003B361A" w:rsidP="762B7D99">
            <w:r>
              <w:t>Number of VMs</w:t>
            </w:r>
            <w:r w:rsidR="005C6FA4">
              <w:t>:</w:t>
            </w:r>
          </w:p>
        </w:tc>
        <w:tc>
          <w:tcPr>
            <w:tcW w:w="5958" w:type="dxa"/>
          </w:tcPr>
          <w:p w:rsidR="007D1180" w:rsidRDefault="0017788B" w:rsidP="762B7D99">
            <w:r>
              <w:t>1</w:t>
            </w:r>
          </w:p>
        </w:tc>
      </w:tr>
      <w:tr w:rsidR="007D1180" w:rsidTr="762B7D99">
        <w:tc>
          <w:tcPr>
            <w:tcW w:w="3600" w:type="dxa"/>
          </w:tcPr>
          <w:p w:rsidR="007D1180" w:rsidRDefault="005C6FA4" w:rsidP="762B7D99">
            <w:r>
              <w:t>Decommission Date</w:t>
            </w:r>
            <w:r w:rsidR="007D1180">
              <w:t>:</w:t>
            </w:r>
          </w:p>
        </w:tc>
        <w:tc>
          <w:tcPr>
            <w:tcW w:w="5958" w:type="dxa"/>
          </w:tcPr>
          <w:p w:rsidR="007D1180" w:rsidRDefault="0017788B" w:rsidP="762B7D99">
            <w:r>
              <w:t>12/31/2012</w:t>
            </w:r>
          </w:p>
        </w:tc>
      </w:tr>
      <w:tr w:rsidR="007D1180" w:rsidTr="762B7D99">
        <w:tc>
          <w:tcPr>
            <w:tcW w:w="3600" w:type="dxa"/>
          </w:tcPr>
          <w:p w:rsidR="007D1180" w:rsidRDefault="007D1180" w:rsidP="762B7D99">
            <w:r>
              <w:t>IO</w:t>
            </w:r>
            <w:r w:rsidR="005C6FA4">
              <w:t xml:space="preserve"> Number</w:t>
            </w:r>
            <w:r w:rsidR="003579E4">
              <w:t>:</w:t>
            </w:r>
            <w:r w:rsidR="003B361A">
              <w:t xml:space="preserve"> </w:t>
            </w:r>
          </w:p>
        </w:tc>
        <w:tc>
          <w:tcPr>
            <w:tcW w:w="5958" w:type="dxa"/>
          </w:tcPr>
          <w:p w:rsidR="007D1180" w:rsidRDefault="007D1180" w:rsidP="762B7D99"/>
        </w:tc>
      </w:tr>
      <w:tr w:rsidR="003B361A" w:rsidTr="762B7D99">
        <w:tc>
          <w:tcPr>
            <w:tcW w:w="3600" w:type="dxa"/>
          </w:tcPr>
          <w:p w:rsidR="003B361A" w:rsidRDefault="003B361A" w:rsidP="762B7D99">
            <w:r>
              <w:t>Will this system be hosting PHI data?</w:t>
            </w:r>
            <w:r w:rsidR="005C6FA4">
              <w:t xml:space="preserve"> </w:t>
            </w:r>
            <w:r w:rsidR="005C6FA4" w:rsidRPr="669C3044">
              <w:t xml:space="preserve">If "Yes", then </w:t>
            </w:r>
            <w:r w:rsidR="005C6FA4">
              <w:t>email</w:t>
            </w:r>
            <w:r w:rsidR="005C6FA4" w:rsidRPr="669C3044">
              <w:t xml:space="preserve"> </w:t>
            </w:r>
            <w:hyperlink r:id="rId11">
              <w:proofErr w:type="spellStart"/>
              <w:r w:rsidR="005C6FA4">
                <w:rPr>
                  <w:rStyle w:val="Hyperlink"/>
                </w:rPr>
                <w:t>hsgppe</w:t>
              </w:r>
              <w:proofErr w:type="spellEnd"/>
            </w:hyperlink>
            <w:r w:rsidR="005C6FA4" w:rsidRPr="669C3044">
              <w:t xml:space="preserve"> to make your VM request.</w:t>
            </w:r>
          </w:p>
        </w:tc>
        <w:tc>
          <w:tcPr>
            <w:tcW w:w="5958" w:type="dxa"/>
          </w:tcPr>
          <w:p w:rsidR="003B361A" w:rsidRDefault="0017788B" w:rsidP="762B7D99">
            <w:r>
              <w:t>no</w:t>
            </w:r>
          </w:p>
        </w:tc>
      </w:tr>
    </w:tbl>
    <w:p w:rsidR="007D1180" w:rsidRDefault="007D1180" w:rsidP="762B7D99"/>
    <w:p w:rsidR="005C6FA4" w:rsidRPr="005C6FA4" w:rsidRDefault="005C6FA4" w:rsidP="762B7D99">
      <w:pPr>
        <w:rPr>
          <w:b/>
          <w:i/>
          <w:u w:val="single"/>
        </w:rPr>
      </w:pPr>
      <w:r w:rsidRPr="005C6FA4">
        <w:rPr>
          <w:b/>
          <w:i/>
          <w:u w:val="single"/>
        </w:rPr>
        <w:t xml:space="preserve">Notes: </w:t>
      </w:r>
    </w:p>
    <w:p w:rsidR="005C6FA4" w:rsidRDefault="005C6FA4" w:rsidP="762B7D99">
      <w:pPr>
        <w:rPr>
          <w:b/>
          <w:i/>
          <w:u w:val="single"/>
        </w:rPr>
      </w:pPr>
      <w:r w:rsidRPr="00B80017">
        <w:rPr>
          <w:b/>
          <w:i/>
          <w:sz w:val="24"/>
          <w:szCs w:val="24"/>
          <w:u w:val="single"/>
        </w:rPr>
        <w:t>For engineering requests</w:t>
      </w:r>
      <w:r>
        <w:rPr>
          <w:b/>
          <w:i/>
        </w:rPr>
        <w:t xml:space="preserve"> - A Standard VM is defined as 4</w:t>
      </w:r>
      <w:r w:rsidRPr="00971510">
        <w:rPr>
          <w:b/>
          <w:i/>
        </w:rPr>
        <w:t xml:space="preserve"> Processors, </w:t>
      </w:r>
      <w:r>
        <w:rPr>
          <w:b/>
          <w:i/>
        </w:rPr>
        <w:t>startup RAM of 2</w:t>
      </w:r>
      <w:r w:rsidRPr="00971510">
        <w:rPr>
          <w:b/>
          <w:i/>
        </w:rPr>
        <w:t>GB RAM</w:t>
      </w:r>
      <w:r>
        <w:rPr>
          <w:b/>
          <w:i/>
        </w:rPr>
        <w:t xml:space="preserve"> with a maximum of 8GB (e.g. Dynamically Assigned RAM) </w:t>
      </w:r>
      <w:r w:rsidRPr="00971510">
        <w:rPr>
          <w:b/>
          <w:i/>
        </w:rPr>
        <w:t>and 100 GB HDD</w:t>
      </w:r>
    </w:p>
    <w:p w:rsidR="003B361A" w:rsidRDefault="00B80017" w:rsidP="762B7D99">
      <w:pPr>
        <w:rPr>
          <w:i/>
        </w:rPr>
      </w:pPr>
      <w:r w:rsidRPr="00B80017">
        <w:rPr>
          <w:b/>
          <w:i/>
          <w:sz w:val="24"/>
          <w:szCs w:val="24"/>
          <w:u w:val="single"/>
        </w:rPr>
        <w:t>For non-engineering requests</w:t>
      </w:r>
      <w:r w:rsidRPr="00B80017">
        <w:rPr>
          <w:i/>
        </w:rPr>
        <w:t xml:space="preserve"> - </w:t>
      </w:r>
      <w:r w:rsidR="005C6FA4">
        <w:rPr>
          <w:i/>
        </w:rPr>
        <w:t>T</w:t>
      </w:r>
      <w:r w:rsidR="62109638" w:rsidRPr="003579E4">
        <w:rPr>
          <w:i/>
        </w:rPr>
        <w:t>he charge back for standard VMs is a flat rate of $100 per VM per mont</w:t>
      </w:r>
      <w:r w:rsidR="008B63BF">
        <w:rPr>
          <w:i/>
        </w:rPr>
        <w:t xml:space="preserve">h. </w:t>
      </w:r>
      <w:r w:rsidR="005C6FA4">
        <w:rPr>
          <w:b/>
          <w:i/>
        </w:rPr>
        <w:t xml:space="preserve">A Standard VM is defined as 2 Processors, 4 GB RAM </w:t>
      </w:r>
      <w:r w:rsidR="62109638" w:rsidRPr="00971510">
        <w:rPr>
          <w:b/>
          <w:i/>
        </w:rPr>
        <w:t>and 100 GB HDD</w:t>
      </w:r>
      <w:r w:rsidR="62109638" w:rsidRPr="003579E4">
        <w:rPr>
          <w:i/>
        </w:rPr>
        <w:t xml:space="preserve">. </w:t>
      </w:r>
      <w:r w:rsidR="004A5378" w:rsidRPr="003579E4">
        <w:rPr>
          <w:i/>
        </w:rPr>
        <w:t>For additional specifications, in addition to the flat rate, add</w:t>
      </w:r>
      <w:r w:rsidR="003B361A" w:rsidRPr="003579E4">
        <w:rPr>
          <w:i/>
        </w:rPr>
        <w:t xml:space="preserve"> $4.50 per gig for memory above 4-16GB </w:t>
      </w:r>
      <w:r w:rsidR="004A5378" w:rsidRPr="003579E4">
        <w:rPr>
          <w:i/>
        </w:rPr>
        <w:t>and</w:t>
      </w:r>
      <w:r w:rsidR="5E285ED8" w:rsidRPr="003579E4">
        <w:rPr>
          <w:i/>
        </w:rPr>
        <w:t xml:space="preserve"> $3.50 per 10 gig of hard drive space above 100GB with a max of 500GB</w:t>
      </w:r>
      <w:r w:rsidR="007E0FA1">
        <w:rPr>
          <w:i/>
        </w:rPr>
        <w:t xml:space="preserve"> (this is for those being charged back)</w:t>
      </w:r>
      <w:r w:rsidR="5E285ED8" w:rsidRPr="003579E4">
        <w:rPr>
          <w:i/>
        </w:rPr>
        <w:t xml:space="preserve">. Outside of those </w:t>
      </w:r>
      <w:r w:rsidR="00B2186C">
        <w:rPr>
          <w:i/>
        </w:rPr>
        <w:t xml:space="preserve">please email HSG-Labs </w:t>
      </w:r>
      <w:r w:rsidR="004A5378" w:rsidRPr="003579E4">
        <w:rPr>
          <w:i/>
        </w:rPr>
        <w:t>alias for consultation</w:t>
      </w:r>
      <w:r w:rsidR="003B361A" w:rsidRPr="003579E4">
        <w:rPr>
          <w:i/>
        </w:rPr>
        <w:t>.</w:t>
      </w:r>
    </w:p>
    <w:p w:rsidR="00F806F8" w:rsidRPr="003579E4" w:rsidRDefault="00F806F8" w:rsidP="762B7D99">
      <w:pPr>
        <w:rPr>
          <w:i/>
        </w:rPr>
      </w:pPr>
      <w:r w:rsidRPr="00B50D85">
        <w:rPr>
          <w:b/>
          <w:i/>
          <w:highlight w:val="yellow"/>
          <w:u w:val="single"/>
        </w:rPr>
        <w:t>Amalga VM Requests:</w:t>
      </w:r>
      <w:r>
        <w:rPr>
          <w:i/>
        </w:rPr>
        <w:t xml:space="preserve"> Please visit the following HSGWIKI site when requesting an Amalga VM - </w:t>
      </w:r>
      <w:hyperlink r:id="rId12" w:history="1">
        <w:r w:rsidRPr="005A6EE9">
          <w:rPr>
            <w:rStyle w:val="Hyperlink"/>
            <w:i/>
          </w:rPr>
          <w:t>http://hsgwiki/wiki/UIS_Test_Environment_Request</w:t>
        </w:r>
      </w:hyperlink>
      <w:r>
        <w:rPr>
          <w:i/>
        </w:rPr>
        <w:t xml:space="preserve"> - RDL</w:t>
      </w:r>
      <w:r w:rsidR="00AE34FE">
        <w:rPr>
          <w:i/>
        </w:rPr>
        <w:t>/DCL</w:t>
      </w:r>
      <w:r>
        <w:rPr>
          <w:i/>
        </w:rPr>
        <w:t xml:space="preserve"> will host a base VM that Test Services can install Amalga on or use a VHD provided by</w:t>
      </w:r>
      <w:r w:rsidR="00AE34FE">
        <w:rPr>
          <w:i/>
        </w:rPr>
        <w:t xml:space="preserve"> the</w:t>
      </w:r>
      <w:r>
        <w:rPr>
          <w:i/>
        </w:rPr>
        <w:t xml:space="preserve"> Test Services VHD Library for your testing needs.</w:t>
      </w:r>
    </w:p>
    <w:p w:rsidR="001C7205" w:rsidRDefault="001C7205" w:rsidP="762B7D99">
      <w:pPr>
        <w:rPr>
          <w:b/>
        </w:rPr>
      </w:pPr>
    </w:p>
    <w:p w:rsidR="00242FF1" w:rsidRPr="00242FF1" w:rsidRDefault="00242FF1" w:rsidP="762B7D99">
      <w:pPr>
        <w:rPr>
          <w:b/>
          <w:i/>
          <w:sz w:val="28"/>
          <w:szCs w:val="28"/>
          <w:u w:val="single"/>
        </w:rPr>
      </w:pPr>
      <w:r w:rsidRPr="00242FF1">
        <w:rPr>
          <w:b/>
          <w:i/>
          <w:sz w:val="28"/>
          <w:szCs w:val="28"/>
          <w:highlight w:val="yellow"/>
          <w:u w:val="single"/>
        </w:rPr>
        <w:t>**Please scroll down as there is more information required**</w:t>
      </w:r>
    </w:p>
    <w:p w:rsidR="001C7205" w:rsidRDefault="001C7205" w:rsidP="762B7D99">
      <w:pPr>
        <w:rPr>
          <w:b/>
        </w:rPr>
      </w:pPr>
    </w:p>
    <w:p w:rsidR="001C7205" w:rsidRDefault="001C7205" w:rsidP="762B7D99">
      <w:pPr>
        <w:rPr>
          <w:b/>
        </w:rPr>
      </w:pPr>
    </w:p>
    <w:p w:rsidR="007D1180" w:rsidRPr="003579E4" w:rsidRDefault="007D1180" w:rsidP="762B7D99">
      <w:pPr>
        <w:rPr>
          <w:b/>
        </w:rPr>
      </w:pPr>
      <w:r w:rsidRPr="003579E4">
        <w:rPr>
          <w:b/>
        </w:rPr>
        <w:t>Technical and Data Requirements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032"/>
        <w:gridCol w:w="799"/>
        <w:gridCol w:w="564"/>
        <w:gridCol w:w="936"/>
        <w:gridCol w:w="600"/>
        <w:gridCol w:w="5645"/>
      </w:tblGrid>
      <w:tr w:rsidR="004D32AB" w:rsidRPr="00DF3F69" w:rsidTr="004D32AB">
        <w:tc>
          <w:tcPr>
            <w:tcW w:w="780" w:type="dxa"/>
          </w:tcPr>
          <w:p w:rsidR="004D32AB" w:rsidRPr="004D32AB" w:rsidRDefault="004D32AB" w:rsidP="762B7D99">
            <w:pPr>
              <w:rPr>
                <w:b/>
                <w:sz w:val="16"/>
                <w:szCs w:val="16"/>
              </w:rPr>
            </w:pPr>
            <w:r w:rsidRPr="004D32AB">
              <w:rPr>
                <w:b/>
                <w:sz w:val="16"/>
                <w:szCs w:val="16"/>
              </w:rPr>
              <w:t>VM Name</w:t>
            </w:r>
          </w:p>
        </w:tc>
        <w:tc>
          <w:tcPr>
            <w:tcW w:w="1128" w:type="dxa"/>
          </w:tcPr>
          <w:p w:rsidR="004D32AB" w:rsidRPr="004D32AB" w:rsidRDefault="004D32AB" w:rsidP="762B7D99">
            <w:pPr>
              <w:rPr>
                <w:b/>
                <w:sz w:val="16"/>
                <w:szCs w:val="16"/>
              </w:rPr>
            </w:pPr>
            <w:r w:rsidRPr="004D32AB">
              <w:rPr>
                <w:b/>
                <w:sz w:val="16"/>
                <w:szCs w:val="16"/>
              </w:rPr>
              <w:t xml:space="preserve">OS  </w:t>
            </w:r>
          </w:p>
          <w:p w:rsidR="004D32AB" w:rsidRDefault="004D32AB" w:rsidP="005C6FA4">
            <w:pPr>
              <w:tabs>
                <w:tab w:val="left" w:pos="65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 w:rsidR="004D32AB" w:rsidRPr="00DF3F69" w:rsidRDefault="004D32AB" w:rsidP="00576597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4D32AB" w:rsidRPr="004D32AB" w:rsidRDefault="004D32AB" w:rsidP="762B7D99">
            <w:pPr>
              <w:rPr>
                <w:b/>
                <w:sz w:val="16"/>
                <w:szCs w:val="16"/>
              </w:rPr>
            </w:pPr>
            <w:r w:rsidRPr="004D32AB">
              <w:rPr>
                <w:b/>
                <w:sz w:val="16"/>
                <w:szCs w:val="16"/>
              </w:rPr>
              <w:t>IIS</w:t>
            </w:r>
          </w:p>
        </w:tc>
        <w:tc>
          <w:tcPr>
            <w:tcW w:w="1260" w:type="dxa"/>
          </w:tcPr>
          <w:p w:rsidR="004D32AB" w:rsidRPr="004D32AB" w:rsidRDefault="004D32AB" w:rsidP="762B7D99">
            <w:pPr>
              <w:rPr>
                <w:b/>
                <w:sz w:val="16"/>
                <w:szCs w:val="16"/>
              </w:rPr>
            </w:pPr>
            <w:r w:rsidRPr="004D32AB">
              <w:rPr>
                <w:b/>
                <w:sz w:val="16"/>
                <w:szCs w:val="16"/>
              </w:rPr>
              <w:t xml:space="preserve">SQL </w:t>
            </w:r>
          </w:p>
          <w:p w:rsidR="004D32AB" w:rsidRDefault="004D32AB" w:rsidP="762B7D99">
            <w:pPr>
              <w:rPr>
                <w:b/>
                <w:sz w:val="16"/>
                <w:szCs w:val="16"/>
              </w:rPr>
            </w:pPr>
          </w:p>
          <w:p w:rsidR="004D32AB" w:rsidRPr="00DF3F69" w:rsidRDefault="004D32AB" w:rsidP="762B7D9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4D32AB" w:rsidRPr="004D32AB" w:rsidRDefault="004D32AB" w:rsidP="762B7D9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Domain</w:t>
            </w:r>
          </w:p>
        </w:tc>
        <w:tc>
          <w:tcPr>
            <w:tcW w:w="4068" w:type="dxa"/>
          </w:tcPr>
          <w:p w:rsidR="004D32AB" w:rsidRPr="004D32AB" w:rsidRDefault="00AE34FE" w:rsidP="762B7D9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VHD image to utilize</w:t>
            </w:r>
            <w:r w:rsidR="004D32AB" w:rsidRPr="004D32AB">
              <w:rPr>
                <w:b/>
                <w:sz w:val="16"/>
                <w:szCs w:val="16"/>
              </w:rPr>
              <w:t xml:space="preserve"> if stored outside of RDL/DCL Library.</w:t>
            </w:r>
          </w:p>
        </w:tc>
      </w:tr>
      <w:tr w:rsidR="004D32AB" w:rsidRPr="00DF3F69" w:rsidTr="004D32AB">
        <w:tc>
          <w:tcPr>
            <w:tcW w:w="780" w:type="dxa"/>
          </w:tcPr>
          <w:p w:rsidR="004D32AB" w:rsidRDefault="003B621E" w:rsidP="762B7D99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1F497D"/>
              </w:rPr>
              <w:t>vm-amuaops11-v3</w:t>
            </w:r>
          </w:p>
        </w:tc>
        <w:sdt>
          <w:sdtPr>
            <w:rPr>
              <w:sz w:val="16"/>
              <w:szCs w:val="16"/>
            </w:rPr>
            <w:id w:val="2139216057"/>
            <w:placeholder>
              <w:docPart w:val="6A517972BB224A14BAF8655F7850E951"/>
            </w:placeholder>
            <w:dropDownList>
              <w:listItem w:value="Choose an item."/>
              <w:listItem w:displayText="W2K8SP1" w:value="W2K8SP1"/>
              <w:listItem w:displayText="W2K8SP2" w:value="W2K8SP2"/>
              <w:listItem w:displayText="W2K8R2SP0" w:value="W2K8R2SP0"/>
              <w:listItem w:displayText="W2K8R2SP1" w:value="W2K8R2SP1"/>
              <w:listItem w:displayText="XP x32" w:value="XP x32"/>
              <w:listItem w:displayText="XP x64" w:value="XP x64"/>
              <w:listItem w:displayText="Vista x32" w:value="Vista x32"/>
              <w:listItem w:displayText="Vista x64" w:value="Vista x64"/>
            </w:dropDownList>
          </w:sdtPr>
          <w:sdtEndPr/>
          <w:sdtContent>
            <w:tc>
              <w:tcPr>
                <w:tcW w:w="1128" w:type="dxa"/>
              </w:tcPr>
              <w:p w:rsidR="004D32AB" w:rsidRPr="00DF3F69" w:rsidRDefault="0017788B" w:rsidP="762B7D99">
                <w:pPr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W2K8R2SP1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22226310"/>
            <w:placeholder>
              <w:docPart w:val="6A517972BB224A14BAF8655F7850E951"/>
            </w:placeholder>
            <w:dropDownList>
              <w:listItem w:value="Choose an item."/>
              <w:listItem w:displayText="IIS7SP2" w:value="IIS7SP2"/>
              <w:listItem w:displayText="IIS7.5SP0" w:value="IIS7.5SP0"/>
              <w:listItem w:displayText="IIS7.5SP1" w:value="IIS7.5SP1"/>
            </w:dropDownList>
          </w:sdtPr>
          <w:sdtEndPr/>
          <w:sdtContent>
            <w:tc>
              <w:tcPr>
                <w:tcW w:w="1080" w:type="dxa"/>
              </w:tcPr>
              <w:p w:rsidR="004D32AB" w:rsidRPr="00DF3F69" w:rsidRDefault="0017788B" w:rsidP="762B7D99">
                <w:pPr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IIS7SP2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43932833"/>
            <w:placeholder>
              <w:docPart w:val="6A517972BB224A14BAF8655F7850E951"/>
            </w:placeholder>
            <w:dropDownList>
              <w:listItem w:value="Choose an item."/>
              <w:listItem w:displayText="SQL2008SP1" w:value="SQL2008SP1"/>
              <w:listItem w:displayText="SQL2008SP2" w:value="SQL2008SP2"/>
              <w:listItem w:displayText="SQL2008R2SP0" w:value="SQL2008R2SP0"/>
              <w:listItem w:displayText="SQL2008R2SP1" w:value="SQL2008R2SP1"/>
              <w:listItem w:displayText="SQL2011SP0" w:value="SQL2011SP0"/>
            </w:dropDownList>
          </w:sdtPr>
          <w:sdtEndPr/>
          <w:sdtContent>
            <w:tc>
              <w:tcPr>
                <w:tcW w:w="1260" w:type="dxa"/>
              </w:tcPr>
              <w:p w:rsidR="004D32AB" w:rsidRPr="00DF3F69" w:rsidRDefault="0017788B" w:rsidP="762B7D99">
                <w:pPr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SQL2008R2SP1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375506779"/>
            <w:placeholder>
              <w:docPart w:val="19253365A69A4A82AD5D5AF43C1B96B7"/>
            </w:placeholder>
            <w:dropDownList>
              <w:listItem w:value="Choose an item."/>
              <w:listItem w:displayText="Redmond" w:value="Redmond"/>
              <w:listItem w:displayText="Health" w:value="Health"/>
              <w:listItem w:displayText="Northamerica" w:value="Northamerica"/>
            </w:dropDownList>
          </w:sdtPr>
          <w:sdtEndPr/>
          <w:sdtContent>
            <w:tc>
              <w:tcPr>
                <w:tcW w:w="1260" w:type="dxa"/>
              </w:tcPr>
              <w:p w:rsidR="004D32AB" w:rsidRPr="00DF3F69" w:rsidRDefault="005A01EC" w:rsidP="762B7D99">
                <w:pPr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Health</w:t>
                </w:r>
              </w:p>
            </w:tc>
          </w:sdtContent>
        </w:sdt>
        <w:tc>
          <w:tcPr>
            <w:tcW w:w="4068" w:type="dxa"/>
          </w:tcPr>
          <w:p w:rsidR="0017788B" w:rsidRDefault="00897636" w:rsidP="0017788B">
            <w:pPr>
              <w:rPr>
                <w:color w:val="1F497D"/>
              </w:rPr>
            </w:pPr>
            <w:hyperlink r:id="rId13" w:history="1">
              <w:r w:rsidR="0017788B">
                <w:rPr>
                  <w:rStyle w:val="Hyperlink"/>
                </w:rPr>
                <w:t>\\rdlhsgscvmm101.redmond.corp.microsoft.com\hsgvhdlib\GOLD\Amalga\Server-enUS\V3_Beijing_2K8R2SP1_SQL2K8R2SP1_VS2010SP1</w:t>
              </w:r>
            </w:hyperlink>
          </w:p>
          <w:p w:rsidR="004D32AB" w:rsidRPr="00DF3F69" w:rsidRDefault="004D32AB" w:rsidP="762B7D99">
            <w:pPr>
              <w:rPr>
                <w:sz w:val="16"/>
                <w:szCs w:val="16"/>
              </w:rPr>
            </w:pPr>
          </w:p>
        </w:tc>
      </w:tr>
    </w:tbl>
    <w:p w:rsidR="00441442" w:rsidRDefault="00441442" w:rsidP="001C7205"/>
    <w:p w:rsidR="00441442" w:rsidRDefault="00695623" w:rsidP="001C7205">
      <w:pPr>
        <w:rPr>
          <w:b/>
          <w:u w:val="single"/>
        </w:rPr>
      </w:pPr>
      <w:r w:rsidRPr="00695623">
        <w:rPr>
          <w:b/>
          <w:u w:val="single"/>
        </w:rPr>
        <w:t xml:space="preserve">Alias to add as local administrator (e.g. </w:t>
      </w:r>
      <w:proofErr w:type="spellStart"/>
      <w:r w:rsidRPr="00695623">
        <w:rPr>
          <w:b/>
          <w:u w:val="single"/>
        </w:rPr>
        <w:t>redmond</w:t>
      </w:r>
      <w:proofErr w:type="spellEnd"/>
      <w:r w:rsidRPr="00695623">
        <w:rPr>
          <w:b/>
          <w:u w:val="single"/>
        </w:rPr>
        <w:t>\</w:t>
      </w:r>
      <w:proofErr w:type="spellStart"/>
      <w:r w:rsidRPr="00695623">
        <w:rPr>
          <w:b/>
          <w:u w:val="single"/>
        </w:rPr>
        <w:t>johndoe</w:t>
      </w:r>
      <w:proofErr w:type="spellEnd"/>
      <w:r w:rsidRPr="00695623">
        <w:rPr>
          <w:b/>
          <w:u w:val="single"/>
        </w:rPr>
        <w:t>):</w:t>
      </w:r>
      <w:r w:rsidR="0017788B">
        <w:rPr>
          <w:b/>
          <w:u w:val="single"/>
        </w:rPr>
        <w:t xml:space="preserve"> Redmond\v-</w:t>
      </w:r>
      <w:proofErr w:type="spellStart"/>
      <w:r w:rsidR="0017788B">
        <w:rPr>
          <w:b/>
          <w:u w:val="single"/>
        </w:rPr>
        <w:t>miarma</w:t>
      </w:r>
      <w:proofErr w:type="spellEnd"/>
    </w:p>
    <w:p w:rsidR="00695623" w:rsidRDefault="00695623" w:rsidP="001C7205">
      <w:pPr>
        <w:rPr>
          <w:b/>
          <w:u w:val="single"/>
        </w:rPr>
      </w:pPr>
    </w:p>
    <w:p w:rsidR="00695623" w:rsidRDefault="00695623" w:rsidP="001C7205">
      <w:pPr>
        <w:rPr>
          <w:b/>
          <w:u w:val="single"/>
        </w:rPr>
      </w:pPr>
      <w:r>
        <w:rPr>
          <w:b/>
          <w:u w:val="single"/>
        </w:rPr>
        <w:t>Special Instructions:</w:t>
      </w:r>
      <w:r w:rsidR="00B1020B">
        <w:rPr>
          <w:b/>
          <w:u w:val="single"/>
        </w:rPr>
        <w:t xml:space="preserve"> (e.g. Visual Studio 2011 Ultimate Full)</w:t>
      </w:r>
    </w:p>
    <w:p w:rsidR="00695623" w:rsidRDefault="00695623" w:rsidP="001C7205">
      <w:pPr>
        <w:rPr>
          <w:b/>
          <w:u w:val="single"/>
        </w:rPr>
      </w:pPr>
    </w:p>
    <w:p w:rsidR="00695623" w:rsidRPr="00695623" w:rsidRDefault="00695623" w:rsidP="001C7205">
      <w:pPr>
        <w:rPr>
          <w:b/>
          <w:u w:val="single"/>
        </w:rPr>
      </w:pPr>
    </w:p>
    <w:sectPr w:rsidR="00695623" w:rsidRPr="00695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D2AF8"/>
    <w:multiLevelType w:val="hybridMultilevel"/>
    <w:tmpl w:val="460A3BE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8B"/>
    <w:rsid w:val="000720CE"/>
    <w:rsid w:val="00153108"/>
    <w:rsid w:val="0017788B"/>
    <w:rsid w:val="00184071"/>
    <w:rsid w:val="001C7205"/>
    <w:rsid w:val="00242FF1"/>
    <w:rsid w:val="0026061F"/>
    <w:rsid w:val="0032143A"/>
    <w:rsid w:val="003579E4"/>
    <w:rsid w:val="003B361A"/>
    <w:rsid w:val="003B621E"/>
    <w:rsid w:val="003F2C1A"/>
    <w:rsid w:val="00441442"/>
    <w:rsid w:val="00477C41"/>
    <w:rsid w:val="004A5378"/>
    <w:rsid w:val="004D32AB"/>
    <w:rsid w:val="004F07A1"/>
    <w:rsid w:val="00576597"/>
    <w:rsid w:val="005A01EC"/>
    <w:rsid w:val="005C6FA4"/>
    <w:rsid w:val="00695623"/>
    <w:rsid w:val="006D1B92"/>
    <w:rsid w:val="006F2FA8"/>
    <w:rsid w:val="00713EDA"/>
    <w:rsid w:val="007428FC"/>
    <w:rsid w:val="00790E9F"/>
    <w:rsid w:val="007D1180"/>
    <w:rsid w:val="007E0FA1"/>
    <w:rsid w:val="00897636"/>
    <w:rsid w:val="008B63BF"/>
    <w:rsid w:val="008D4A00"/>
    <w:rsid w:val="00926867"/>
    <w:rsid w:val="00971510"/>
    <w:rsid w:val="00AE34FE"/>
    <w:rsid w:val="00AF4742"/>
    <w:rsid w:val="00B048FF"/>
    <w:rsid w:val="00B1020B"/>
    <w:rsid w:val="00B2186C"/>
    <w:rsid w:val="00B50D85"/>
    <w:rsid w:val="00B80017"/>
    <w:rsid w:val="00D06ADE"/>
    <w:rsid w:val="00D325AF"/>
    <w:rsid w:val="00D61A32"/>
    <w:rsid w:val="00DF3F69"/>
    <w:rsid w:val="00E47934"/>
    <w:rsid w:val="00F806F8"/>
    <w:rsid w:val="00FA49A7"/>
    <w:rsid w:val="00FD23BE"/>
    <w:rsid w:val="48BD0C64"/>
    <w:rsid w:val="5E285ED8"/>
    <w:rsid w:val="62109638"/>
    <w:rsid w:val="669C3044"/>
    <w:rsid w:val="762B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2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28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579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2C1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713E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E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72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310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2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28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579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2C1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713E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E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72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31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5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/\\rdlhsgscvmm101.redmond.corp.microsoft.com\hsgvhdlib\GOLD\Amalga\Server-enUS\V3_Beijing_2K8R2SP1_SQL2K8R2SP1_VS2010SP1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hsgwiki/wiki/UIS_Test_Environment_Reque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%20hsgppe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hsghelp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hsfile01\TechEase_Machine_Request\HSG%20Labs%20VM%20Requirements%20Form%20Ques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253365A69A4A82AD5D5AF43C1B9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C075D-64EB-44BB-B5CD-1FCA962BE31B}"/>
      </w:docPartPr>
      <w:docPartBody>
        <w:p w:rsidR="007A5284" w:rsidRDefault="00A068C5">
          <w:pPr>
            <w:pStyle w:val="19253365A69A4A82AD5D5AF43C1B96B7"/>
          </w:pPr>
          <w:r w:rsidRPr="004847F1">
            <w:rPr>
              <w:rStyle w:val="PlaceholderText"/>
            </w:rPr>
            <w:t>Choose an item.</w:t>
          </w:r>
        </w:p>
      </w:docPartBody>
    </w:docPart>
    <w:docPart>
      <w:docPartPr>
        <w:name w:val="6A517972BB224A14BAF8655F7850E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0F833-1652-41CF-8F8E-5213D66C2D09}"/>
      </w:docPartPr>
      <w:docPartBody>
        <w:p w:rsidR="007A5284" w:rsidRDefault="00A068C5">
          <w:pPr>
            <w:pStyle w:val="6A517972BB224A14BAF8655F7850E951"/>
          </w:pPr>
          <w:r w:rsidRPr="004847F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8C5"/>
    <w:rsid w:val="007A5284"/>
    <w:rsid w:val="007F6F9B"/>
    <w:rsid w:val="00A068C5"/>
    <w:rsid w:val="00D549A1"/>
    <w:rsid w:val="00D7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9253365A69A4A82AD5D5AF43C1B96B7">
    <w:name w:val="19253365A69A4A82AD5D5AF43C1B96B7"/>
  </w:style>
  <w:style w:type="paragraph" w:customStyle="1" w:styleId="6A517972BB224A14BAF8655F7850E951">
    <w:name w:val="6A517972BB224A14BAF8655F7850E9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9253365A69A4A82AD5D5AF43C1B96B7">
    <w:name w:val="19253365A69A4A82AD5D5AF43C1B96B7"/>
  </w:style>
  <w:style w:type="paragraph" w:customStyle="1" w:styleId="6A517972BB224A14BAF8655F7850E951">
    <w:name w:val="6A517972BB224A14BAF8655F7850E9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E5FFA8486DD645987536AE24C52708" ma:contentTypeVersion="0" ma:contentTypeDescription="Create a new document." ma:contentTypeScope="" ma:versionID="87c4dc9259a625bdf1558133b8477e9a">
  <xsd:schema xmlns:xsd="http://www.w3.org/2001/XMLSchema" xmlns:xs="http://www.w3.org/2001/XMLSchema" xmlns:p="http://schemas.microsoft.com/office/2006/metadata/properties" xmlns:ns2="230e9df3-be65-4c73-a93b-d1236ebd677e" targetNamespace="http://schemas.microsoft.com/office/2006/metadata/properties" ma:root="true" ma:fieldsID="14ed19bca5db2e83eca7e0ee989d77c4" ns2:_=""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c3a23510-f846-43db-97de-72dd8bb6bbee}" ma:internalName="TaxCatchAll" ma:showField="CatchAllData" ma:web="c7b45643-b595-433e-adca-cff7b59752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c3a23510-f846-43db-97de-72dd8bb6bbee}" ma:internalName="TaxCatchAllLabel" ma:readOnly="true" ma:showField="CatchAllDataLabel" ma:web="c7b45643-b595-433e-adca-cff7b59752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230e9df3-be65-4c73-a93b-d1236ebd677e">
      <Terms xmlns="http://schemas.microsoft.com/office/infopath/2007/PartnerControls"/>
    </TaxKeywordTaxHTField>
    <TaxCatchAll xmlns="230e9df3-be65-4c73-a93b-d1236ebd677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99851-12E2-458B-BA0B-3D5723A8E4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D6F298-29EE-4324-A11A-B5FBB825A8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31194D-5EA4-45E1-9804-56389A53EBF2}">
  <ds:schemaRefs>
    <ds:schemaRef ds:uri="http://schemas.microsoft.com/office/2006/metadata/properties"/>
    <ds:schemaRef ds:uri="http://schemas.microsoft.com/office/infopath/2007/PartnerControls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F122F04A-F42E-4324-A094-830B98E8B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HSG Labs VM Requirements Form Questions.dotx</Template>
  <TotalTime>1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VM</vt:lpstr>
    </vt:vector>
  </TitlesOfParts>
  <Company>Microsoft Corporation</Company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VM</dc:title>
  <dc:creator>Mihaela Armanasu (Volt)</dc:creator>
  <cp:lastModifiedBy>Cindy Wyckoff (Insight Global)</cp:lastModifiedBy>
  <cp:revision>2</cp:revision>
  <dcterms:created xsi:type="dcterms:W3CDTF">2011-12-14T07:57:00Z</dcterms:created>
  <dcterms:modified xsi:type="dcterms:W3CDTF">2011-12-14T07:57:00Z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0x010100F0E5FFA8486DD645987536AE24C52708</vt:lpwstr>
  </property>
  <property fmtid="{D5CDD505-2E9C-101B-9397-08002B2CF9AE}" pid="3" name="TaxKeyword">
    <vt:lpwstr/>
  </property>
</Properties>
</file>